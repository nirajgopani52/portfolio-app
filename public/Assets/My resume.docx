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2346BA" w:rsidRDefault="002346BA" w:rsidP="001B2ABD">
            <w:pPr>
              <w:tabs>
                <w:tab w:val="left" w:pos="990"/>
              </w:tabs>
              <w:jc w:val="center"/>
              <w:rPr>
                <w:sz w:val="32"/>
                <w:szCs w:val="32"/>
              </w:rPr>
            </w:pPr>
            <w:r w:rsidRPr="002346BA">
              <w:rPr>
                <w:noProof/>
                <w:sz w:val="32"/>
                <w:szCs w:val="32"/>
                <w:lang w:val="en-IN" w:eastAsia="en-IN"/>
              </w:rPr>
              <w:t>My resume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AD52E8" w:rsidP="001B2ABD">
            <w:pPr>
              <w:pStyle w:val="Title"/>
            </w:pPr>
            <w:r>
              <w:t>niraj gopani</w:t>
            </w:r>
          </w:p>
          <w:p w:rsidR="001B2ABD" w:rsidRDefault="00AD52E8" w:rsidP="00AD52E8">
            <w:pPr>
              <w:pStyle w:val="Subtitle"/>
            </w:pPr>
            <w:r w:rsidRPr="001A7BB4">
              <w:rPr>
                <w:spacing w:val="0"/>
                <w:w w:val="70"/>
              </w:rPr>
              <w:t>Game programme</w:t>
            </w:r>
            <w:r w:rsidRPr="001A7BB4">
              <w:rPr>
                <w:spacing w:val="45"/>
                <w:w w:val="70"/>
              </w:rPr>
              <w:t>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9F59D24F84564E00BFCDE0FFD71D8A0A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2346BA" w:rsidRDefault="002346BA" w:rsidP="002346BA">
            <w:r>
              <w:t>My name is Nirajkumar Gopani.</w:t>
            </w:r>
          </w:p>
          <w:p w:rsidR="002346BA" w:rsidRDefault="002346BA" w:rsidP="002346BA">
            <w:r>
              <w:t>I come from computer background so having a little knowledge about pr</w:t>
            </w:r>
            <w:r w:rsidR="00C03248">
              <w:t>ogramming is good.</w:t>
            </w:r>
            <w:bookmarkStart w:id="0" w:name="_GoBack"/>
            <w:bookmarkEnd w:id="0"/>
          </w:p>
          <w:p w:rsidR="00036450" w:rsidRDefault="00036450" w:rsidP="00036450"/>
          <w:sdt>
            <w:sdtPr>
              <w:id w:val="-1954003311"/>
              <w:placeholder>
                <w:docPart w:val="AFDC6FA1307A42B4B171B1881D37BA07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C03C8A8207144A68E57219A571CDB7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AD52E8" w:rsidP="004D3011">
            <w:r>
              <w:t>6355957336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C80A2A544D504C13933F4D560E874F1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74ED0E5A97EB49ECB04E495CF57BB78F"/>
              </w:placeholder>
              <w:temporary/>
              <w:showingPlcHdr/>
              <w15:appearance w15:val="hidden"/>
            </w:sdtPr>
            <w:sdtEndPr/>
            <w:sdtContent>
              <w:p w:rsidR="004D3011" w:rsidRDefault="00E4381A" w:rsidP="004D3011">
                <w:r>
                  <w:t>Website goes here</w:t>
                </w:r>
              </w:p>
            </w:sdtContent>
          </w:sdt>
          <w:p w:rsidR="004D3011" w:rsidRDefault="004D3011" w:rsidP="004D3011"/>
          <w:sdt>
            <w:sdtPr>
              <w:id w:val="-240260293"/>
              <w:placeholder>
                <w:docPart w:val="650DAD79F9234CB78DC0D2C31288A3AB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AD52E8" w:rsidP="004D3011">
            <w:pPr>
              <w:rPr>
                <w:rStyle w:val="Hyperlink"/>
              </w:rPr>
            </w:pPr>
            <w:r>
              <w:t>Nirajgopani89@gmail.com</w:t>
            </w:r>
          </w:p>
          <w:sdt>
            <w:sdtPr>
              <w:id w:val="-1444214663"/>
              <w:placeholder>
                <w:docPart w:val="B6AB511C2CEE40DE9F7D9C68E660999D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AD52E8" w:rsidP="004D3011">
            <w:r>
              <w:t>Level design for games</w:t>
            </w:r>
          </w:p>
          <w:p w:rsidR="004D3011" w:rsidRDefault="00AD52E8" w:rsidP="004D3011">
            <w:r>
              <w:t>Travelling</w:t>
            </w:r>
          </w:p>
          <w:p w:rsidR="00AD52E8" w:rsidRDefault="00AD52E8" w:rsidP="004D3011">
            <w:r>
              <w:t>Some sort of programming</w:t>
            </w:r>
          </w:p>
          <w:p w:rsidR="004D3011" w:rsidRDefault="004D3011" w:rsidP="004D3011"/>
          <w:p w:rsidR="004D3011" w:rsidRPr="004D3011" w:rsidRDefault="004D3011" w:rsidP="00AD52E8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9D318E1A12641C6AF77730DB293AD9E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AD52E8" w:rsidP="00B359E4">
            <w:pPr>
              <w:pStyle w:val="Heading4"/>
            </w:pPr>
            <w:r>
              <w:t>LDCE</w:t>
            </w:r>
          </w:p>
          <w:p w:rsidR="00036450" w:rsidRPr="00B359E4" w:rsidRDefault="00AD52E8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2019</w:t>
            </w:r>
          </w:p>
          <w:p w:rsidR="004D3011" w:rsidRDefault="00AD52E8" w:rsidP="00036450">
            <w:r>
              <w:t>I have completed  BE with 7.04 CGPA and got offer from MNC company but I wanted to study further so I applied in Centennial for game programming.</w:t>
            </w:r>
          </w:p>
          <w:p w:rsidR="00036450" w:rsidRDefault="00036450" w:rsidP="00036450"/>
          <w:p w:rsidR="00036450" w:rsidRPr="00B359E4" w:rsidRDefault="00AD52E8" w:rsidP="00B359E4">
            <w:pPr>
              <w:pStyle w:val="Heading4"/>
            </w:pPr>
            <w:r>
              <w:t xml:space="preserve">Centennial College </w:t>
            </w:r>
          </w:p>
          <w:p w:rsidR="00036450" w:rsidRPr="00B359E4" w:rsidRDefault="00AD52E8" w:rsidP="00B359E4">
            <w:pPr>
              <w:pStyle w:val="Date"/>
            </w:pPr>
            <w:r>
              <w:t>Sep2020 to …..</w:t>
            </w:r>
          </w:p>
          <w:p w:rsidR="00036450" w:rsidRDefault="00AD52E8" w:rsidP="00036450">
            <w:r>
              <w:t>I am studying Game programming-Fast track.</w:t>
            </w:r>
          </w:p>
          <w:sdt>
            <w:sdtPr>
              <w:id w:val="1001553383"/>
              <w:placeholder>
                <w:docPart w:val="7C1C654730364D9EAC675EF451B1989E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AD52E8" w:rsidP="00B359E4">
            <w:pPr>
              <w:pStyle w:val="Heading4"/>
              <w:rPr>
                <w:bCs/>
              </w:rPr>
            </w:pPr>
            <w:r>
              <w:t>Work free</w:t>
            </w:r>
            <w:r w:rsidR="00036450">
              <w:t xml:space="preserve"> </w:t>
            </w:r>
            <w:r>
              <w:t xml:space="preserve"> </w:t>
            </w:r>
            <w:r w:rsidR="00036450" w:rsidRPr="00036450">
              <w:t xml:space="preserve"> </w:t>
            </w:r>
            <w:r>
              <w:t>Android developer</w:t>
            </w:r>
          </w:p>
          <w:p w:rsidR="00036450" w:rsidRDefault="00AD52E8" w:rsidP="00B359E4">
            <w:pPr>
              <w:pStyle w:val="Date"/>
            </w:pPr>
            <w:r>
              <w:t>April 2019</w:t>
            </w:r>
            <w:r w:rsidR="00036450" w:rsidRPr="00036450">
              <w:t>–</w:t>
            </w:r>
            <w:r>
              <w:t xml:space="preserve"> December 2020</w:t>
            </w:r>
          </w:p>
          <w:p w:rsidR="00036450" w:rsidRDefault="00036450" w:rsidP="00036450"/>
          <w:p w:rsidR="004D3011" w:rsidRDefault="004D3011" w:rsidP="00036450"/>
          <w:p w:rsidR="004D3011" w:rsidRDefault="004D3011" w:rsidP="00036450"/>
          <w:sdt>
            <w:sdtPr>
              <w:id w:val="1669594239"/>
              <w:placeholder>
                <w:docPart w:val="54B68BCED3BD40829283E606619EB7F8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val="en-IN" w:eastAsia="en-IN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43117B" w:rsidRDefault="001A7BB4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BB4" w:rsidRDefault="001A7BB4" w:rsidP="000C45FF">
      <w:r>
        <w:separator/>
      </w:r>
    </w:p>
  </w:endnote>
  <w:endnote w:type="continuationSeparator" w:id="0">
    <w:p w:rsidR="001A7BB4" w:rsidRDefault="001A7BB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BB4" w:rsidRDefault="001A7BB4" w:rsidP="000C45FF">
      <w:r>
        <w:separator/>
      </w:r>
    </w:p>
  </w:footnote>
  <w:footnote w:type="continuationSeparator" w:id="0">
    <w:p w:rsidR="001A7BB4" w:rsidRDefault="001A7BB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E8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A7BB4"/>
    <w:rsid w:val="001B2ABD"/>
    <w:rsid w:val="001E0391"/>
    <w:rsid w:val="001E1759"/>
    <w:rsid w:val="001F1ECC"/>
    <w:rsid w:val="002346BA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52E8"/>
    <w:rsid w:val="00AD76E2"/>
    <w:rsid w:val="00B20152"/>
    <w:rsid w:val="00B359E4"/>
    <w:rsid w:val="00B57D98"/>
    <w:rsid w:val="00B70850"/>
    <w:rsid w:val="00C03248"/>
    <w:rsid w:val="00C066B6"/>
    <w:rsid w:val="00C37BA1"/>
    <w:rsid w:val="00C4674C"/>
    <w:rsid w:val="00C506CF"/>
    <w:rsid w:val="00C72BED"/>
    <w:rsid w:val="00C9578B"/>
    <w:rsid w:val="00CB0055"/>
    <w:rsid w:val="00D10020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java</c:v>
                </c:pt>
                <c:pt idx="1">
                  <c:v>C#</c:v>
                </c:pt>
                <c:pt idx="2">
                  <c:v>Unity</c:v>
                </c:pt>
                <c:pt idx="3">
                  <c:v>Gimp</c:v>
                </c:pt>
                <c:pt idx="4">
                  <c:v>Webwork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0.4</c:v>
                </c:pt>
                <c:pt idx="2">
                  <c:v>0.25</c:v>
                </c:pt>
                <c:pt idx="3">
                  <c:v>0.25</c:v>
                </c:pt>
                <c:pt idx="4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200679408"/>
        <c:axId val="200679800"/>
      </c:barChart>
      <c:catAx>
        <c:axId val="200679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679800"/>
        <c:crosses val="autoZero"/>
        <c:auto val="1"/>
        <c:lblAlgn val="ctr"/>
        <c:lblOffset val="100"/>
        <c:noMultiLvlLbl val="0"/>
      </c:catAx>
      <c:valAx>
        <c:axId val="20067980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20067940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59D24F84564E00BFCDE0FFD71D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8A5E0-DEB2-4AB9-AB2B-EE6AA5149E60}"/>
      </w:docPartPr>
      <w:docPartBody>
        <w:p w:rsidR="00F30282" w:rsidRDefault="00E277BA">
          <w:pPr>
            <w:pStyle w:val="9F59D24F84564E00BFCDE0FFD71D8A0A"/>
          </w:pPr>
          <w:r w:rsidRPr="00D5459D">
            <w:t>Profile</w:t>
          </w:r>
        </w:p>
      </w:docPartBody>
    </w:docPart>
    <w:docPart>
      <w:docPartPr>
        <w:name w:val="AFDC6FA1307A42B4B171B1881D37B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B1A08-F687-48F1-8C1E-43180FBB628C}"/>
      </w:docPartPr>
      <w:docPartBody>
        <w:p w:rsidR="00F30282" w:rsidRDefault="00E277BA">
          <w:pPr>
            <w:pStyle w:val="AFDC6FA1307A42B4B171B1881D37BA07"/>
          </w:pPr>
          <w:r w:rsidRPr="00CB0055">
            <w:t>Contact</w:t>
          </w:r>
        </w:p>
      </w:docPartBody>
    </w:docPart>
    <w:docPart>
      <w:docPartPr>
        <w:name w:val="1C03C8A8207144A68E57219A571C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A3C2F-13B7-46FF-ADBA-D0C0C249D0EB}"/>
      </w:docPartPr>
      <w:docPartBody>
        <w:p w:rsidR="00F30282" w:rsidRDefault="00E277BA">
          <w:pPr>
            <w:pStyle w:val="1C03C8A8207144A68E57219A571CDB77"/>
          </w:pPr>
          <w:r w:rsidRPr="004D3011">
            <w:t>PHONE:</w:t>
          </w:r>
        </w:p>
      </w:docPartBody>
    </w:docPart>
    <w:docPart>
      <w:docPartPr>
        <w:name w:val="C80A2A544D504C13933F4D560E874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76DF2-B2A1-4899-B474-3DED074E5D75}"/>
      </w:docPartPr>
      <w:docPartBody>
        <w:p w:rsidR="00F30282" w:rsidRDefault="00E277BA">
          <w:pPr>
            <w:pStyle w:val="C80A2A544D504C13933F4D560E874F10"/>
          </w:pPr>
          <w:r w:rsidRPr="004D3011">
            <w:t>WEBSITE:</w:t>
          </w:r>
        </w:p>
      </w:docPartBody>
    </w:docPart>
    <w:docPart>
      <w:docPartPr>
        <w:name w:val="74ED0E5A97EB49ECB04E495CF57BB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F7F3C-CBD7-484C-AF08-720F1B711274}"/>
      </w:docPartPr>
      <w:docPartBody>
        <w:p w:rsidR="00F30282" w:rsidRDefault="00E277BA">
          <w:pPr>
            <w:pStyle w:val="74ED0E5A97EB49ECB04E495CF57BB78F"/>
          </w:pPr>
          <w:r>
            <w:t>Website goes here</w:t>
          </w:r>
        </w:p>
      </w:docPartBody>
    </w:docPart>
    <w:docPart>
      <w:docPartPr>
        <w:name w:val="650DAD79F9234CB78DC0D2C31288A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13D52-58DA-4369-A152-B55CFEEBF810}"/>
      </w:docPartPr>
      <w:docPartBody>
        <w:p w:rsidR="00F30282" w:rsidRDefault="00E277BA">
          <w:pPr>
            <w:pStyle w:val="650DAD79F9234CB78DC0D2C31288A3AB"/>
          </w:pPr>
          <w:r w:rsidRPr="004D3011">
            <w:t>EMAIL:</w:t>
          </w:r>
        </w:p>
      </w:docPartBody>
    </w:docPart>
    <w:docPart>
      <w:docPartPr>
        <w:name w:val="B6AB511C2CEE40DE9F7D9C68E6609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640D0-A7FF-49D9-988C-5EB04FA0E754}"/>
      </w:docPartPr>
      <w:docPartBody>
        <w:p w:rsidR="00F30282" w:rsidRDefault="00E277BA">
          <w:pPr>
            <w:pStyle w:val="B6AB511C2CEE40DE9F7D9C68E660999D"/>
          </w:pPr>
          <w:r w:rsidRPr="00CB0055">
            <w:t>Hobbies</w:t>
          </w:r>
        </w:p>
      </w:docPartBody>
    </w:docPart>
    <w:docPart>
      <w:docPartPr>
        <w:name w:val="C9D318E1A12641C6AF77730DB293A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F942F-90FC-4EB5-9460-72627535D3B7}"/>
      </w:docPartPr>
      <w:docPartBody>
        <w:p w:rsidR="00F30282" w:rsidRDefault="00E277BA">
          <w:pPr>
            <w:pStyle w:val="C9D318E1A12641C6AF77730DB293AD9E"/>
          </w:pPr>
          <w:r w:rsidRPr="00036450">
            <w:t>EDUCATION</w:t>
          </w:r>
        </w:p>
      </w:docPartBody>
    </w:docPart>
    <w:docPart>
      <w:docPartPr>
        <w:name w:val="7C1C654730364D9EAC675EF451B19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2DB20-241B-483C-B268-4A045B599BA4}"/>
      </w:docPartPr>
      <w:docPartBody>
        <w:p w:rsidR="00F30282" w:rsidRDefault="00E277BA">
          <w:pPr>
            <w:pStyle w:val="7C1C654730364D9EAC675EF451B1989E"/>
          </w:pPr>
          <w:r w:rsidRPr="00036450">
            <w:t>WORK EXPERIENCE</w:t>
          </w:r>
        </w:p>
      </w:docPartBody>
    </w:docPart>
    <w:docPart>
      <w:docPartPr>
        <w:name w:val="54B68BCED3BD40829283E606619EB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9433E-B454-437D-AA92-8F3F581B1D39}"/>
      </w:docPartPr>
      <w:docPartBody>
        <w:p w:rsidR="00F30282" w:rsidRDefault="00E277BA">
          <w:pPr>
            <w:pStyle w:val="54B68BCED3BD40829283E606619EB7F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BA"/>
    <w:rsid w:val="009A0DC9"/>
    <w:rsid w:val="00E277BA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47602B0A3A48D38657A43EC22AC9B5">
    <w:name w:val="7D47602B0A3A48D38657A43EC22AC9B5"/>
  </w:style>
  <w:style w:type="paragraph" w:customStyle="1" w:styleId="67E31832719B459F9B61BA79253272FD">
    <w:name w:val="67E31832719B459F9B61BA79253272FD"/>
  </w:style>
  <w:style w:type="paragraph" w:customStyle="1" w:styleId="9F59D24F84564E00BFCDE0FFD71D8A0A">
    <w:name w:val="9F59D24F84564E00BFCDE0FFD71D8A0A"/>
  </w:style>
  <w:style w:type="paragraph" w:customStyle="1" w:styleId="1609A5F1396E46E49C5D2046A0AC9C4E">
    <w:name w:val="1609A5F1396E46E49C5D2046A0AC9C4E"/>
  </w:style>
  <w:style w:type="paragraph" w:customStyle="1" w:styleId="AFDC6FA1307A42B4B171B1881D37BA07">
    <w:name w:val="AFDC6FA1307A42B4B171B1881D37BA07"/>
  </w:style>
  <w:style w:type="paragraph" w:customStyle="1" w:styleId="1C03C8A8207144A68E57219A571CDB77">
    <w:name w:val="1C03C8A8207144A68E57219A571CDB77"/>
  </w:style>
  <w:style w:type="paragraph" w:customStyle="1" w:styleId="145066D91A814BF5860E7F372B338B3E">
    <w:name w:val="145066D91A814BF5860E7F372B338B3E"/>
  </w:style>
  <w:style w:type="paragraph" w:customStyle="1" w:styleId="C80A2A544D504C13933F4D560E874F10">
    <w:name w:val="C80A2A544D504C13933F4D560E874F10"/>
  </w:style>
  <w:style w:type="paragraph" w:customStyle="1" w:styleId="74ED0E5A97EB49ECB04E495CF57BB78F">
    <w:name w:val="74ED0E5A97EB49ECB04E495CF57BB78F"/>
  </w:style>
  <w:style w:type="paragraph" w:customStyle="1" w:styleId="650DAD79F9234CB78DC0D2C31288A3AB">
    <w:name w:val="650DAD79F9234CB78DC0D2C31288A3A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635FE0D0ACB46A085C5BF338EAC7551">
    <w:name w:val="9635FE0D0ACB46A085C5BF338EAC7551"/>
  </w:style>
  <w:style w:type="paragraph" w:customStyle="1" w:styleId="B6AB511C2CEE40DE9F7D9C68E660999D">
    <w:name w:val="B6AB511C2CEE40DE9F7D9C68E660999D"/>
  </w:style>
  <w:style w:type="paragraph" w:customStyle="1" w:styleId="C2E18539A0C74500A6F70E77556E408A">
    <w:name w:val="C2E18539A0C74500A6F70E77556E408A"/>
  </w:style>
  <w:style w:type="paragraph" w:customStyle="1" w:styleId="366101B5D6184510B191CA0DC7612611">
    <w:name w:val="366101B5D6184510B191CA0DC7612611"/>
  </w:style>
  <w:style w:type="paragraph" w:customStyle="1" w:styleId="D78D81A0D5BF43F2A2B3F9E3B3DEE7DA">
    <w:name w:val="D78D81A0D5BF43F2A2B3F9E3B3DEE7DA"/>
  </w:style>
  <w:style w:type="paragraph" w:customStyle="1" w:styleId="72A14A14982D4EAE8327C9F237CD74DA">
    <w:name w:val="72A14A14982D4EAE8327C9F237CD74DA"/>
  </w:style>
  <w:style w:type="paragraph" w:customStyle="1" w:styleId="C9D318E1A12641C6AF77730DB293AD9E">
    <w:name w:val="C9D318E1A12641C6AF77730DB293AD9E"/>
  </w:style>
  <w:style w:type="paragraph" w:customStyle="1" w:styleId="FA0EDE4FE5C24414B90668B597D25D3F">
    <w:name w:val="FA0EDE4FE5C24414B90668B597D25D3F"/>
  </w:style>
  <w:style w:type="paragraph" w:customStyle="1" w:styleId="2196FF8BF99E4F68AA9A19A2BC0A8C2E">
    <w:name w:val="2196FF8BF99E4F68AA9A19A2BC0A8C2E"/>
  </w:style>
  <w:style w:type="paragraph" w:customStyle="1" w:styleId="0F833A5EAD7044CC9B3B6B1922FA25AB">
    <w:name w:val="0F833A5EAD7044CC9B3B6B1922FA25AB"/>
  </w:style>
  <w:style w:type="paragraph" w:customStyle="1" w:styleId="D609B2B7FFA946FE991BC7E0BFCFB757">
    <w:name w:val="D609B2B7FFA946FE991BC7E0BFCFB757"/>
  </w:style>
  <w:style w:type="paragraph" w:customStyle="1" w:styleId="B82EDA6C9E3544EAA4B9D1424E909068">
    <w:name w:val="B82EDA6C9E3544EAA4B9D1424E909068"/>
  </w:style>
  <w:style w:type="paragraph" w:customStyle="1" w:styleId="0FBD4C6BDD2B409BADD3CF27A03CC028">
    <w:name w:val="0FBD4C6BDD2B409BADD3CF27A03CC028"/>
  </w:style>
  <w:style w:type="paragraph" w:customStyle="1" w:styleId="4CBC2CED28374F6482AC745423D492E9">
    <w:name w:val="4CBC2CED28374F6482AC745423D492E9"/>
  </w:style>
  <w:style w:type="paragraph" w:customStyle="1" w:styleId="7C1C654730364D9EAC675EF451B1989E">
    <w:name w:val="7C1C654730364D9EAC675EF451B1989E"/>
  </w:style>
  <w:style w:type="paragraph" w:customStyle="1" w:styleId="F25F80B14F8E42A68247043FD4D626A7">
    <w:name w:val="F25F80B14F8E42A68247043FD4D626A7"/>
  </w:style>
  <w:style w:type="paragraph" w:customStyle="1" w:styleId="9F2E2F3AC5A24827871C533940067E52">
    <w:name w:val="9F2E2F3AC5A24827871C533940067E52"/>
  </w:style>
  <w:style w:type="paragraph" w:customStyle="1" w:styleId="5AB1A271FA8B4402B9632114ED71AE1D">
    <w:name w:val="5AB1A271FA8B4402B9632114ED71AE1D"/>
  </w:style>
  <w:style w:type="paragraph" w:customStyle="1" w:styleId="CD3F4F98F46D4EBB8ADC5F3CB50F4C65">
    <w:name w:val="CD3F4F98F46D4EBB8ADC5F3CB50F4C65"/>
  </w:style>
  <w:style w:type="paragraph" w:customStyle="1" w:styleId="40989E3917B04469B637C4C211EB59CF">
    <w:name w:val="40989E3917B04469B637C4C211EB59CF"/>
  </w:style>
  <w:style w:type="paragraph" w:customStyle="1" w:styleId="313B8A2726EE412D965C210640E2E6CB">
    <w:name w:val="313B8A2726EE412D965C210640E2E6CB"/>
  </w:style>
  <w:style w:type="paragraph" w:customStyle="1" w:styleId="98653D51CCD44F0DBE37A1E7276EBC39">
    <w:name w:val="98653D51CCD44F0DBE37A1E7276EBC39"/>
  </w:style>
  <w:style w:type="paragraph" w:customStyle="1" w:styleId="A0F1BAE8E72D400EBEAC5CFC68EAC64A">
    <w:name w:val="A0F1BAE8E72D400EBEAC5CFC68EAC64A"/>
  </w:style>
  <w:style w:type="paragraph" w:customStyle="1" w:styleId="306D4496F8394B2184813CB6F5CF1338">
    <w:name w:val="306D4496F8394B2184813CB6F5CF1338"/>
  </w:style>
  <w:style w:type="paragraph" w:customStyle="1" w:styleId="28C5AADD89204CD7976F49AC21253096">
    <w:name w:val="28C5AADD89204CD7976F49AC21253096"/>
  </w:style>
  <w:style w:type="paragraph" w:customStyle="1" w:styleId="1A087CB40EA145E3BC6919564A010B5F">
    <w:name w:val="1A087CB40EA145E3BC6919564A010B5F"/>
  </w:style>
  <w:style w:type="paragraph" w:customStyle="1" w:styleId="D152AE01EA5C4348BF6F6A05300914E6">
    <w:name w:val="D152AE01EA5C4348BF6F6A05300914E6"/>
  </w:style>
  <w:style w:type="paragraph" w:customStyle="1" w:styleId="9ABB3ED02BDF4B7AA4E10B1501C31530">
    <w:name w:val="9ABB3ED02BDF4B7AA4E10B1501C31530"/>
  </w:style>
  <w:style w:type="paragraph" w:customStyle="1" w:styleId="37FEAAEBE5F74E008CD8F984739B21EF">
    <w:name w:val="37FEAAEBE5F74E008CD8F984739B21EF"/>
  </w:style>
  <w:style w:type="paragraph" w:customStyle="1" w:styleId="5DA00B0CFDD144CC908F00A6E0FE305F">
    <w:name w:val="5DA00B0CFDD144CC908F00A6E0FE305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4B68BCED3BD40829283E606619EB7F8">
    <w:name w:val="54B68BCED3BD40829283E606619EB7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2020-10-11T08:00:00Z</dcterms:created>
  <dcterms:modified xsi:type="dcterms:W3CDTF">2020-10-11T08:21:00Z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